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 w:rsidR="00971F35">
        <w:t>Zamówienia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 w:rsidR="00A318B6">
        <w:t xml:space="preserve">Kupujący </w:t>
      </w:r>
      <w:r w:rsidR="00971F35">
        <w:t xml:space="preserve">sprawdza </w:t>
      </w:r>
      <w:r w:rsidR="0090608A">
        <w:t>historię swoich zamówień.</w:t>
      </w:r>
      <w:bookmarkStart w:id="0" w:name="_GoBack"/>
      <w:bookmarkEnd w:id="0"/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 w:rsidR="00A318B6">
        <w:t>Klient</w:t>
      </w:r>
      <w:r>
        <w:t xml:space="preserve"> 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EA259D" w:rsidRDefault="00704033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Użytkownik jest zalogowany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dokonał zamówienia.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 xml:space="preserve">System wyświetla </w:t>
      </w:r>
      <w:r w:rsidR="00971F35">
        <w:t>listę zamówień.</w:t>
      </w:r>
    </w:p>
    <w:p w:rsidR="00EA259D" w:rsidRDefault="00EA259D" w:rsidP="00EA259D">
      <w:pPr>
        <w:pStyle w:val="Normal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EA259D" w:rsidRDefault="00A318B6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wchodzi w swoje zamówienia.</w:t>
      </w:r>
    </w:p>
    <w:p w:rsidR="00EA259D" w:rsidRDefault="00971F35" w:rsidP="00EA259D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wyświetla listę wszystkich zamówień.</w:t>
      </w:r>
    </w:p>
    <w:p w:rsidR="00A318B6" w:rsidRDefault="00971F35" w:rsidP="00A318B6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Klient ma możliwość wybrania filtrów dla zamówień</w:t>
      </w:r>
    </w:p>
    <w:p w:rsidR="00971F35" w:rsidRDefault="00971F35" w:rsidP="00A318B6">
      <w:pPr>
        <w:pStyle w:val="NormalWeb"/>
        <w:numPr>
          <w:ilvl w:val="3"/>
          <w:numId w:val="1"/>
        </w:numPr>
        <w:spacing w:beforeAutospacing="0" w:after="0" w:line="240" w:lineRule="auto"/>
      </w:pPr>
      <w:r>
        <w:t>System filtruje zamówienia na podstawie wytycznych klienta.</w:t>
      </w:r>
    </w:p>
    <w:p w:rsidR="009A0EE0" w:rsidRPr="00971F35" w:rsidRDefault="00971F35" w:rsidP="00971F35">
      <w:pPr>
        <w:pStyle w:val="ListParagraph"/>
        <w:numPr>
          <w:ilvl w:val="2"/>
          <w:numId w:val="1"/>
        </w:numPr>
      </w:pPr>
      <w:r>
        <w:rPr>
          <w:b/>
        </w:rPr>
        <w:t>Scenariusze alternatywne</w:t>
      </w:r>
    </w:p>
    <w:p w:rsidR="00971F35" w:rsidRDefault="00971F35" w:rsidP="00971F35">
      <w:pPr>
        <w:pStyle w:val="ListParagraph"/>
        <w:numPr>
          <w:ilvl w:val="3"/>
          <w:numId w:val="1"/>
        </w:numPr>
      </w:pPr>
      <w:r>
        <w:t>Klient wpisał niepoprawne dane:</w:t>
      </w:r>
    </w:p>
    <w:p w:rsidR="00971F35" w:rsidRDefault="00971F35" w:rsidP="00971F35">
      <w:pPr>
        <w:pStyle w:val="ListParagraph"/>
        <w:numPr>
          <w:ilvl w:val="4"/>
          <w:numId w:val="1"/>
        </w:numPr>
      </w:pPr>
      <w:r>
        <w:t>System wykrywa błędnie wprowadzone dane.</w:t>
      </w:r>
    </w:p>
    <w:p w:rsidR="00971F35" w:rsidRDefault="00971F35" w:rsidP="00971F35">
      <w:pPr>
        <w:pStyle w:val="ListParagraph"/>
        <w:numPr>
          <w:ilvl w:val="4"/>
          <w:numId w:val="1"/>
        </w:numPr>
      </w:pPr>
      <w:r>
        <w:t>System informuje klienta o błędnie wprowadzonych danych</w:t>
      </w:r>
      <w:r w:rsidR="0090608A">
        <w:t xml:space="preserve">, podkreśla na czerwono gdzie został popełniony błąd i </w:t>
      </w:r>
      <w:r>
        <w:t>prosi o ponowne uzupełnienie.</w:t>
      </w:r>
    </w:p>
    <w:sectPr w:rsidR="0097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9D"/>
    <w:rsid w:val="00704033"/>
    <w:rsid w:val="0090608A"/>
    <w:rsid w:val="00971F35"/>
    <w:rsid w:val="009A0EE0"/>
    <w:rsid w:val="00A318B6"/>
    <w:rsid w:val="00E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78776-6C66-4632-BE03-08A7617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59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EA259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34BCC539.dotm</Template>
  <TotalTime>0</TotalTime>
  <Pages>1</Pages>
  <Words>92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DK</dc:creator>
  <cp:lastModifiedBy>Bartosz Szukała</cp:lastModifiedBy>
  <cp:revision>2</cp:revision>
  <dcterms:created xsi:type="dcterms:W3CDTF">2017-04-05T11:03:00Z</dcterms:created>
  <dcterms:modified xsi:type="dcterms:W3CDTF">2017-04-05T11:03:00Z</dcterms:modified>
</cp:coreProperties>
</file>