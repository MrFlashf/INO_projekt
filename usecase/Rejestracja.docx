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Nazwa:</w:t>
      </w:r>
      <w:r>
        <w:t xml:space="preserve"> </w:t>
      </w:r>
      <w:r w:rsidR="00C34C6D">
        <w:t>Rejestracja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Cel:</w:t>
      </w:r>
      <w:r>
        <w:t xml:space="preserve"> Za</w:t>
      </w:r>
      <w:r w:rsidR="00C34C6D">
        <w:t>rejestrowanie się nowego użytkownika do systemu</w:t>
      </w:r>
    </w:p>
    <w:p w:rsidR="003057E0" w:rsidRDefault="003057E0" w:rsidP="003057E0">
      <w:pPr>
        <w:pStyle w:val="NormalWeb"/>
        <w:numPr>
          <w:ilvl w:val="2"/>
          <w:numId w:val="2"/>
        </w:numPr>
        <w:spacing w:after="0" w:line="240" w:lineRule="auto"/>
      </w:pPr>
      <w:r w:rsidRPr="002D3757">
        <w:rPr>
          <w:b/>
        </w:rPr>
        <w:t>Aktor główny:</w:t>
      </w:r>
      <w:r>
        <w:t xml:space="preserve"> Użytkownik</w:t>
      </w:r>
    </w:p>
    <w:p w:rsidR="003057E0" w:rsidRPr="002D3757" w:rsidRDefault="003057E0" w:rsidP="003057E0">
      <w:pPr>
        <w:pStyle w:val="NormalWeb"/>
        <w:numPr>
          <w:ilvl w:val="2"/>
          <w:numId w:val="2"/>
        </w:numPr>
        <w:spacing w:after="0" w:line="240" w:lineRule="auto"/>
        <w:rPr>
          <w:b/>
        </w:rPr>
      </w:pPr>
      <w:r w:rsidRPr="002D3757">
        <w:rPr>
          <w:b/>
        </w:rPr>
        <w:t>Warunki wstępne:</w:t>
      </w:r>
    </w:p>
    <w:p w:rsidR="003057E0" w:rsidRDefault="003057E0" w:rsidP="003057E0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nie jest </w:t>
      </w:r>
      <w:r w:rsidR="00C34C6D">
        <w:t>zarejestrowany w systemie.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Warunki końcowe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C34C6D">
        <w:t>zarejestrował się w systemie.</w:t>
      </w:r>
    </w:p>
    <w:p w:rsidR="008150DA" w:rsidRDefault="008150DA" w:rsidP="008150DA">
      <w:pPr>
        <w:pStyle w:val="NormalWeb"/>
        <w:numPr>
          <w:ilvl w:val="2"/>
          <w:numId w:val="2"/>
        </w:numPr>
        <w:spacing w:after="0" w:line="240" w:lineRule="auto"/>
      </w:pPr>
      <w:r>
        <w:rPr>
          <w:b/>
          <w:bCs/>
        </w:rPr>
        <w:t>Scenariusz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System wyświetla użytkownikowi </w:t>
      </w:r>
      <w:r w:rsidR="00C34C6D">
        <w:t>formularz rejestracji nowych użytkowników.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podaje </w:t>
      </w:r>
      <w:r w:rsidR="00C34C6D">
        <w:t>niezbędne dane do rejestracji: adres email, Imię, Nazwisko, adres.</w:t>
      </w:r>
    </w:p>
    <w:p w:rsidR="008150DA" w:rsidRDefault="00C34C6D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wprowadza kod zabezpieczający.</w:t>
      </w:r>
    </w:p>
    <w:p w:rsidR="008150DA" w:rsidRDefault="008150DA" w:rsidP="008150DA">
      <w:pPr>
        <w:pStyle w:val="NormalWeb"/>
        <w:numPr>
          <w:ilvl w:val="3"/>
          <w:numId w:val="2"/>
        </w:numPr>
        <w:spacing w:after="0" w:line="240" w:lineRule="auto"/>
      </w:pPr>
      <w:r>
        <w:t xml:space="preserve">Użytkownik </w:t>
      </w:r>
      <w:r w:rsidR="00C34C6D">
        <w:t>akceptuje regulamin.</w:t>
      </w:r>
    </w:p>
    <w:p w:rsidR="00C34C6D" w:rsidRDefault="00C34C6D" w:rsidP="008150DA">
      <w:pPr>
        <w:pStyle w:val="NormalWeb"/>
        <w:numPr>
          <w:ilvl w:val="3"/>
          <w:numId w:val="2"/>
        </w:numPr>
        <w:spacing w:after="0" w:line="240" w:lineRule="auto"/>
      </w:pPr>
      <w:r>
        <w:t>System pozytywnie weryfikuje dane i wysyła email z linkiem aktywującym.</w:t>
      </w:r>
    </w:p>
    <w:p w:rsidR="00C34C6D" w:rsidRDefault="00C34C6D" w:rsidP="008150DA">
      <w:pPr>
        <w:pStyle w:val="NormalWeb"/>
        <w:numPr>
          <w:ilvl w:val="3"/>
          <w:numId w:val="2"/>
        </w:numPr>
        <w:spacing w:after="0" w:line="240" w:lineRule="auto"/>
      </w:pPr>
      <w:r>
        <w:t>Użytkownik aktywuje konto.</w:t>
      </w:r>
    </w:p>
    <w:p w:rsidR="008150DA" w:rsidRPr="008150DA" w:rsidRDefault="008150DA" w:rsidP="008150DA">
      <w:pPr>
        <w:pStyle w:val="ListParagraph"/>
        <w:numPr>
          <w:ilvl w:val="2"/>
          <w:numId w:val="2"/>
        </w:numPr>
      </w:pPr>
      <w:r>
        <w:rPr>
          <w:b/>
        </w:rPr>
        <w:t>Scenariusze alternatywne</w:t>
      </w:r>
    </w:p>
    <w:p w:rsidR="008150DA" w:rsidRDefault="00C34C6D" w:rsidP="008150DA">
      <w:pPr>
        <w:pStyle w:val="ListParagraph"/>
        <w:numPr>
          <w:ilvl w:val="3"/>
          <w:numId w:val="2"/>
        </w:numPr>
      </w:pPr>
      <w:r>
        <w:t>Użytkownik jest już zarejestrowany</w:t>
      </w:r>
      <w:r w:rsidR="008150DA">
        <w:t xml:space="preserve"> :</w:t>
      </w:r>
    </w:p>
    <w:p w:rsidR="008150DA" w:rsidRDefault="00C34C6D" w:rsidP="008150DA">
      <w:pPr>
        <w:pStyle w:val="ListParagraph"/>
        <w:numPr>
          <w:ilvl w:val="4"/>
          <w:numId w:val="2"/>
        </w:numPr>
      </w:pPr>
      <w:r>
        <w:t>System wyświetla komunikat, że taki użytkownik już istnieje</w:t>
      </w:r>
    </w:p>
    <w:p w:rsidR="008150DA" w:rsidRDefault="00C34C6D" w:rsidP="008150DA">
      <w:pPr>
        <w:pStyle w:val="ListParagraph"/>
        <w:numPr>
          <w:ilvl w:val="3"/>
          <w:numId w:val="2"/>
        </w:numPr>
      </w:pPr>
      <w:r>
        <w:t>Użytkownik podał hasło nie spełniające kryteriów:</w:t>
      </w:r>
    </w:p>
    <w:p w:rsidR="003057E0" w:rsidRDefault="003057E0" w:rsidP="00C34C6D">
      <w:pPr>
        <w:pStyle w:val="ListParagraph"/>
        <w:numPr>
          <w:ilvl w:val="4"/>
          <w:numId w:val="2"/>
        </w:numPr>
      </w:pPr>
      <w:r>
        <w:t>System wyświetla komunikat: „</w:t>
      </w:r>
      <w:r w:rsidR="00C34C6D">
        <w:t>Hasło nie spełnia kryteriów: Musi się składać z 10 liter, 4 cyfr i 2 znaków</w:t>
      </w:r>
      <w:r>
        <w:t xml:space="preserve">” i prosi użytkownika o ponowne </w:t>
      </w:r>
      <w:r w:rsidR="00C34C6D">
        <w:t>wypełnienie formularza</w:t>
      </w:r>
    </w:p>
    <w:p w:rsidR="00C34C6D" w:rsidRDefault="00C34C6D" w:rsidP="00C34C6D">
      <w:pPr>
        <w:pStyle w:val="ListParagraph"/>
        <w:numPr>
          <w:ilvl w:val="3"/>
          <w:numId w:val="2"/>
        </w:numPr>
      </w:pPr>
      <w:r>
        <w:t>Użytkownik nie zaakceptował regulaminu:</w:t>
      </w:r>
    </w:p>
    <w:p w:rsidR="00C34C6D" w:rsidRDefault="00C34C6D" w:rsidP="00C34C6D">
      <w:pPr>
        <w:pStyle w:val="ListParagraph"/>
        <w:numPr>
          <w:ilvl w:val="4"/>
          <w:numId w:val="2"/>
        </w:numPr>
      </w:pPr>
      <w:r>
        <w:t>System wyświetla komunikat: Nie zaakceptowałeś regulaminu i prosi użytkownika o zaakceptowanie regulaminu.</w:t>
      </w:r>
    </w:p>
    <w:p w:rsidR="00C34C6D" w:rsidRDefault="00C34C6D" w:rsidP="00C34C6D">
      <w:pPr>
        <w:pStyle w:val="ListParagraph"/>
        <w:numPr>
          <w:ilvl w:val="3"/>
          <w:numId w:val="2"/>
        </w:numPr>
      </w:pPr>
      <w:r>
        <w:t>Użytkownik błędnie przepisał kod zabezpieczający:</w:t>
      </w:r>
    </w:p>
    <w:p w:rsidR="00C34C6D" w:rsidRDefault="00C34C6D" w:rsidP="00C34C6D">
      <w:pPr>
        <w:pStyle w:val="ListParagraph"/>
        <w:numPr>
          <w:ilvl w:val="4"/>
          <w:numId w:val="2"/>
        </w:numPr>
      </w:pPr>
      <w:r>
        <w:t>System informuje użytkownika o błędnie przepisanym kodzie zabezpieczającym, wyświetla nowy kod zabezpieczający i prosi użytkownika o ponowne wpisanie kodu zabezpieczającego.</w:t>
      </w:r>
    </w:p>
    <w:p w:rsidR="00C34C6D" w:rsidRDefault="00EE7513" w:rsidP="00C34C6D">
      <w:pPr>
        <w:pStyle w:val="ListParagraph"/>
        <w:numPr>
          <w:ilvl w:val="3"/>
          <w:numId w:val="2"/>
        </w:numPr>
      </w:pPr>
      <w:r>
        <w:t>Użytkownik nie dostał maila z linkiem aktywującym:</w:t>
      </w:r>
    </w:p>
    <w:p w:rsidR="00EE7513" w:rsidRDefault="00EE7513" w:rsidP="00EE7513">
      <w:pPr>
        <w:pStyle w:val="ListParagraph"/>
        <w:numPr>
          <w:ilvl w:val="4"/>
          <w:numId w:val="2"/>
        </w:numPr>
      </w:pPr>
      <w:r>
        <w:t>System daje możliwość wysłania ponownie linku aktywującego na dany adres email.</w:t>
      </w:r>
    </w:p>
    <w:p w:rsidR="00EE7513" w:rsidRDefault="00EE7513" w:rsidP="00EE7513">
      <w:pPr>
        <w:pStyle w:val="ListParagraph"/>
        <w:numPr>
          <w:ilvl w:val="4"/>
          <w:numId w:val="2"/>
        </w:numPr>
      </w:pPr>
      <w:r>
        <w:t>Jeżeli po raz kolejny link nie doszedł na adres email, użytkownik ma możliwość skontaktowania się z system poprzez formularz kontaktowy i konto zostanie aktywowane ręcznie.</w:t>
      </w:r>
    </w:p>
    <w:p w:rsidR="00EE7513" w:rsidRDefault="00EE7513" w:rsidP="00EE7513">
      <w:pPr>
        <w:pStyle w:val="ListParagraph"/>
        <w:numPr>
          <w:ilvl w:val="3"/>
          <w:numId w:val="2"/>
        </w:numPr>
      </w:pPr>
      <w:r>
        <w:t>Link aktywujący wygasł:</w:t>
      </w:r>
    </w:p>
    <w:p w:rsidR="00EE7513" w:rsidRDefault="00EE7513" w:rsidP="00EE7513">
      <w:pPr>
        <w:pStyle w:val="ListParagraph"/>
        <w:numPr>
          <w:ilvl w:val="4"/>
          <w:numId w:val="2"/>
        </w:numPr>
      </w:pPr>
      <w:r>
        <w:t>System daje możliwość wysłania ponownie linku aktywuj</w:t>
      </w:r>
      <w:bookmarkStart w:id="0" w:name="_GoBack"/>
      <w:bookmarkEnd w:id="0"/>
      <w:r>
        <w:t>ącego na podany wcześniej adres email.</w:t>
      </w:r>
    </w:p>
    <w:sectPr w:rsidR="00EE75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841A9"/>
    <w:multiLevelType w:val="multilevel"/>
    <w:tmpl w:val="87FEB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22368B"/>
    <w:multiLevelType w:val="multilevel"/>
    <w:tmpl w:val="A0E867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b w:val="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0DA"/>
    <w:rsid w:val="00162B60"/>
    <w:rsid w:val="002D3757"/>
    <w:rsid w:val="003057E0"/>
    <w:rsid w:val="006F1C78"/>
    <w:rsid w:val="008150DA"/>
    <w:rsid w:val="00C34C6D"/>
    <w:rsid w:val="00EE7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39586A-436F-4E74-809C-2F2FD1A15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0DA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8150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79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75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66E42088.dotm</Template>
  <TotalTime>0</TotalTime>
  <Pages>1</Pages>
  <Words>240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Wydział Matematyki i Informatyki UAM</Company>
  <LinksUpToDate>false</LinksUpToDate>
  <CharactersWithSpaces>1682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Bartosz Szukała</dc:creator>
  <cp:keywords/>
  <dc:description/>
  <cp:lastModifiedBy>Bartosz Szukała</cp:lastModifiedBy>
  <cp:revision>2</cp:revision>
  <dcterms:created xsi:type="dcterms:W3CDTF">2017-04-04T12:05:00Z</dcterms:created>
  <dcterms:modified xsi:type="dcterms:W3CDTF">2017-04-04T12:05:00Z</dcterms:modified>
</cp:coreProperties>
</file>