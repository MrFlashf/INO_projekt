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Nazwa:</w:t>
      </w:r>
      <w:r>
        <w:t xml:space="preserve"> Logowanie </w:t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Cel:</w:t>
      </w:r>
      <w:r>
        <w:t xml:space="preserve"> Zalogowanie się użytkownika do systemu.</w:t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Aktor główny:</w:t>
      </w:r>
      <w:r>
        <w:t xml:space="preserve"> Użytkownik</w:t>
      </w:r>
    </w:p>
    <w:p w:rsidR="003057E0" w:rsidRPr="002D3757" w:rsidRDefault="003057E0" w:rsidP="003057E0">
      <w:pPr>
        <w:pStyle w:val="NormalWeb"/>
        <w:numPr>
          <w:ilvl w:val="2"/>
          <w:numId w:val="2"/>
        </w:numPr>
        <w:spacing w:after="0" w:line="240" w:lineRule="auto"/>
        <w:rPr>
          <w:b/>
        </w:rPr>
      </w:pPr>
      <w:r w:rsidRPr="002D3757">
        <w:rPr>
          <w:b/>
        </w:rPr>
        <w:t>Warunki wstępne:</w:t>
      </w:r>
    </w:p>
    <w:p w:rsidR="003057E0" w:rsidRDefault="003057E0" w:rsidP="003057E0">
      <w:pPr>
        <w:pStyle w:val="NormalWeb"/>
        <w:numPr>
          <w:ilvl w:val="3"/>
          <w:numId w:val="2"/>
        </w:numPr>
        <w:spacing w:after="0" w:line="240" w:lineRule="auto"/>
      </w:pPr>
      <w:r>
        <w:t>Użytkownik nie jest zalogowany w systemie.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Warunki końcowe</w:t>
      </w:r>
    </w:p>
    <w:p w:rsidR="008150DA" w:rsidRDefault="008150DA" w:rsidP="008150DA">
      <w:pPr>
        <w:pStyle w:val="NormalWeb"/>
        <w:numPr>
          <w:ilvl w:val="3"/>
          <w:numId w:val="2"/>
        </w:numPr>
        <w:spacing w:after="0" w:line="240" w:lineRule="auto"/>
      </w:pPr>
      <w:r>
        <w:t>Użytkownik zalogował się do systemu.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Scenariusz</w:t>
      </w:r>
    </w:p>
    <w:p w:rsidR="008150DA" w:rsidRDefault="008150DA" w:rsidP="008150DA">
      <w:pPr>
        <w:pStyle w:val="NormalWeb"/>
        <w:numPr>
          <w:ilvl w:val="3"/>
          <w:numId w:val="2"/>
        </w:numPr>
        <w:spacing w:after="0" w:line="240" w:lineRule="auto"/>
      </w:pPr>
      <w:r>
        <w:t>System wyświetla użytkownikowi formularz logowania.</w:t>
      </w:r>
    </w:p>
    <w:p w:rsidR="008150DA" w:rsidRDefault="008150DA" w:rsidP="008150DA">
      <w:pPr>
        <w:pStyle w:val="NormalWeb"/>
        <w:numPr>
          <w:ilvl w:val="3"/>
          <w:numId w:val="2"/>
        </w:numPr>
        <w:spacing w:after="0" w:line="240" w:lineRule="auto"/>
      </w:pPr>
      <w:r>
        <w:t>Użytkownik podaje login i hasło.</w:t>
      </w:r>
    </w:p>
    <w:p w:rsidR="008150DA" w:rsidRDefault="008150DA" w:rsidP="008150DA">
      <w:pPr>
        <w:pStyle w:val="NormalWeb"/>
        <w:numPr>
          <w:ilvl w:val="3"/>
          <w:numId w:val="2"/>
        </w:numPr>
        <w:spacing w:after="0" w:line="240" w:lineRule="auto"/>
      </w:pPr>
      <w:r>
        <w:t>System pozytywnie weryfikuje dane użytkownika.</w:t>
      </w:r>
    </w:p>
    <w:p w:rsidR="008150DA" w:rsidRDefault="008150DA" w:rsidP="008150DA">
      <w:pPr>
        <w:pStyle w:val="NormalWeb"/>
        <w:numPr>
          <w:ilvl w:val="3"/>
          <w:numId w:val="2"/>
        </w:numPr>
        <w:spacing w:after="0" w:line="240" w:lineRule="auto"/>
      </w:pPr>
      <w:r>
        <w:t>Użytkownik zostaje zalogowany do systemu.</w:t>
      </w:r>
    </w:p>
    <w:p w:rsidR="008150DA" w:rsidRPr="008150DA" w:rsidRDefault="008150DA" w:rsidP="008150DA">
      <w:pPr>
        <w:pStyle w:val="ListParagraph"/>
        <w:numPr>
          <w:ilvl w:val="2"/>
          <w:numId w:val="2"/>
        </w:numPr>
      </w:pPr>
      <w:r>
        <w:rPr>
          <w:b/>
        </w:rPr>
        <w:t>Scenariusze alternatywne</w:t>
      </w:r>
    </w:p>
    <w:p w:rsidR="008150DA" w:rsidRDefault="008150DA" w:rsidP="008150DA">
      <w:pPr>
        <w:pStyle w:val="ListParagraph"/>
        <w:numPr>
          <w:ilvl w:val="3"/>
          <w:numId w:val="2"/>
        </w:numPr>
      </w:pPr>
      <w:r>
        <w:t>Użytkownik nie posiada konta :</w:t>
      </w:r>
    </w:p>
    <w:p w:rsidR="008150DA" w:rsidRDefault="008150DA" w:rsidP="008150DA">
      <w:pPr>
        <w:pStyle w:val="ListParagraph"/>
        <w:numPr>
          <w:ilvl w:val="4"/>
          <w:numId w:val="2"/>
        </w:numPr>
      </w:pPr>
      <w:r>
        <w:t>System proponuje rejestracje nowego użytkownika</w:t>
      </w:r>
    </w:p>
    <w:p w:rsidR="008150DA" w:rsidRDefault="003057E0" w:rsidP="008150DA">
      <w:pPr>
        <w:pStyle w:val="ListParagraph"/>
        <w:numPr>
          <w:ilvl w:val="3"/>
          <w:numId w:val="2"/>
        </w:numPr>
      </w:pPr>
      <w:r>
        <w:t>System negatywnie weryfikuje dane wprowadzone przez użytkownika</w:t>
      </w:r>
    </w:p>
    <w:p w:rsidR="003057E0" w:rsidRDefault="003057E0" w:rsidP="003057E0">
      <w:pPr>
        <w:pStyle w:val="ListParagraph"/>
        <w:numPr>
          <w:ilvl w:val="4"/>
          <w:numId w:val="2"/>
        </w:numPr>
      </w:pPr>
      <w:r>
        <w:t>System wyświetla komunikat: „Błędny login/hasło” i prosi użytkownika o ponowne wpisanie danych do logowania</w:t>
      </w:r>
    </w:p>
    <w:p w:rsidR="003057E0" w:rsidRDefault="003057E0" w:rsidP="003057E0">
      <w:pPr>
        <w:pStyle w:val="ListParagraph"/>
        <w:numPr>
          <w:ilvl w:val="4"/>
          <w:numId w:val="2"/>
        </w:numPr>
      </w:pPr>
      <w:r>
        <w:t>Jeżeli użytkownik po raz kolejny poda błędne dane, system proponuje użytkownikowi procedurę przypomnienia hasła.</w:t>
      </w:r>
    </w:p>
    <w:p w:rsidR="003057E0" w:rsidRDefault="003057E0" w:rsidP="002D3757">
      <w:pPr>
        <w:pStyle w:val="ListParagraph"/>
        <w:ind w:left="3600"/>
      </w:pPr>
      <w:bookmarkStart w:id="0" w:name="_GoBack"/>
      <w:bookmarkEnd w:id="0"/>
    </w:p>
    <w:sectPr w:rsidR="00305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1A9"/>
    <w:multiLevelType w:val="multilevel"/>
    <w:tmpl w:val="87F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DA"/>
    <w:rsid w:val="00162B60"/>
    <w:rsid w:val="002D3757"/>
    <w:rsid w:val="003057E0"/>
    <w:rsid w:val="006F1C78"/>
    <w:rsid w:val="0081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9586A-436F-4E74-809C-2F2FD1A1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0D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81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66E42088.dotm</Template>
  <TotalTime>22</TotalTime>
  <Pages>1</Pages>
  <Words>110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Szukała</dc:creator>
  <cp:keywords/>
  <dc:description/>
  <cp:lastModifiedBy>Bartosz Szukała</cp:lastModifiedBy>
  <cp:revision>1</cp:revision>
  <dcterms:created xsi:type="dcterms:W3CDTF">2017-04-04T11:29:00Z</dcterms:created>
  <dcterms:modified xsi:type="dcterms:W3CDTF">2017-04-04T11:51:00Z</dcterms:modified>
</cp:coreProperties>
</file>