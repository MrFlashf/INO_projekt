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7E0" w:rsidRDefault="003057E0" w:rsidP="003057E0">
      <w:pPr>
        <w:pStyle w:val="NormalWeb"/>
        <w:numPr>
          <w:ilvl w:val="2"/>
          <w:numId w:val="2"/>
        </w:numPr>
        <w:spacing w:after="0" w:line="240" w:lineRule="auto"/>
      </w:pPr>
      <w:r w:rsidRPr="002D3757">
        <w:rPr>
          <w:b/>
        </w:rPr>
        <w:t>Nazwa:</w:t>
      </w:r>
      <w:r w:rsidR="00096350">
        <w:t xml:space="preserve"> </w:t>
      </w:r>
      <w:r w:rsidR="00B923F7">
        <w:t>Edycja profilu</w:t>
      </w:r>
    </w:p>
    <w:p w:rsidR="003057E0" w:rsidRDefault="003057E0" w:rsidP="003057E0">
      <w:pPr>
        <w:pStyle w:val="NormalWeb"/>
        <w:numPr>
          <w:ilvl w:val="2"/>
          <w:numId w:val="2"/>
        </w:numPr>
        <w:spacing w:after="0" w:line="240" w:lineRule="auto"/>
      </w:pPr>
      <w:r w:rsidRPr="002D3757">
        <w:rPr>
          <w:b/>
        </w:rPr>
        <w:t>Cel:</w:t>
      </w:r>
      <w:r>
        <w:t xml:space="preserve"> </w:t>
      </w:r>
      <w:r w:rsidR="00B923F7">
        <w:t>Zmienienie danych w profilu użytkownika</w:t>
      </w:r>
    </w:p>
    <w:p w:rsidR="003057E0" w:rsidRDefault="003057E0" w:rsidP="003057E0">
      <w:pPr>
        <w:pStyle w:val="NormalWeb"/>
        <w:numPr>
          <w:ilvl w:val="2"/>
          <w:numId w:val="2"/>
        </w:numPr>
        <w:spacing w:after="0" w:line="240" w:lineRule="auto"/>
      </w:pPr>
      <w:r w:rsidRPr="002D3757">
        <w:rPr>
          <w:b/>
        </w:rPr>
        <w:t>Aktor główny:</w:t>
      </w:r>
      <w:r>
        <w:t xml:space="preserve"> Użytkownik</w:t>
      </w:r>
    </w:p>
    <w:p w:rsidR="003057E0" w:rsidRPr="002D3757" w:rsidRDefault="003057E0" w:rsidP="003057E0">
      <w:pPr>
        <w:pStyle w:val="NormalWeb"/>
        <w:numPr>
          <w:ilvl w:val="2"/>
          <w:numId w:val="2"/>
        </w:numPr>
        <w:spacing w:after="0" w:line="240" w:lineRule="auto"/>
        <w:rPr>
          <w:b/>
        </w:rPr>
      </w:pPr>
      <w:r w:rsidRPr="002D3757">
        <w:rPr>
          <w:b/>
        </w:rPr>
        <w:t>Warunki wstępne:</w:t>
      </w:r>
    </w:p>
    <w:p w:rsidR="003057E0" w:rsidRDefault="003057E0" w:rsidP="003057E0">
      <w:pPr>
        <w:pStyle w:val="NormalWeb"/>
        <w:numPr>
          <w:ilvl w:val="3"/>
          <w:numId w:val="2"/>
        </w:numPr>
        <w:spacing w:after="0" w:line="240" w:lineRule="auto"/>
      </w:pPr>
      <w:r>
        <w:t xml:space="preserve">Użytkownik </w:t>
      </w:r>
      <w:r w:rsidR="00096350">
        <w:t>jest zalogowany w systemie.</w:t>
      </w:r>
    </w:p>
    <w:p w:rsidR="008150DA" w:rsidRDefault="008150DA" w:rsidP="008150DA">
      <w:pPr>
        <w:pStyle w:val="NormalWeb"/>
        <w:numPr>
          <w:ilvl w:val="2"/>
          <w:numId w:val="2"/>
        </w:numPr>
        <w:spacing w:after="0" w:line="240" w:lineRule="auto"/>
      </w:pPr>
      <w:r>
        <w:rPr>
          <w:b/>
          <w:bCs/>
        </w:rPr>
        <w:t>Warunki końcowe</w:t>
      </w:r>
    </w:p>
    <w:p w:rsidR="008150DA" w:rsidRDefault="00B923F7" w:rsidP="008150DA">
      <w:pPr>
        <w:pStyle w:val="NormalWeb"/>
        <w:numPr>
          <w:ilvl w:val="3"/>
          <w:numId w:val="2"/>
        </w:numPr>
        <w:spacing w:after="0" w:line="240" w:lineRule="auto"/>
      </w:pPr>
      <w:r>
        <w:t>System zaakceptował zmianę danych.</w:t>
      </w:r>
    </w:p>
    <w:p w:rsidR="008150DA" w:rsidRDefault="008150DA" w:rsidP="008150DA">
      <w:pPr>
        <w:pStyle w:val="NormalWeb"/>
        <w:numPr>
          <w:ilvl w:val="2"/>
          <w:numId w:val="2"/>
        </w:numPr>
        <w:spacing w:after="0" w:line="240" w:lineRule="auto"/>
      </w:pPr>
      <w:r>
        <w:rPr>
          <w:b/>
          <w:bCs/>
        </w:rPr>
        <w:t>Scenariusz</w:t>
      </w:r>
    </w:p>
    <w:p w:rsidR="008150DA" w:rsidRDefault="00096350" w:rsidP="008150DA">
      <w:pPr>
        <w:pStyle w:val="NormalWeb"/>
        <w:numPr>
          <w:ilvl w:val="3"/>
          <w:numId w:val="2"/>
        </w:numPr>
        <w:spacing w:after="0" w:line="240" w:lineRule="auto"/>
      </w:pPr>
      <w:r>
        <w:t>Użytkownik jest zalogowany w systemie.</w:t>
      </w:r>
    </w:p>
    <w:p w:rsidR="008150DA" w:rsidRDefault="00096350" w:rsidP="008150DA">
      <w:pPr>
        <w:pStyle w:val="NormalWeb"/>
        <w:numPr>
          <w:ilvl w:val="3"/>
          <w:numId w:val="2"/>
        </w:numPr>
        <w:spacing w:after="0" w:line="240" w:lineRule="auto"/>
      </w:pPr>
      <w:r>
        <w:t xml:space="preserve">System wyświetla </w:t>
      </w:r>
      <w:r w:rsidR="00B923F7">
        <w:t>profil użytkownika.</w:t>
      </w:r>
    </w:p>
    <w:p w:rsidR="008150DA" w:rsidRDefault="00096350" w:rsidP="008150DA">
      <w:pPr>
        <w:pStyle w:val="NormalWeb"/>
        <w:numPr>
          <w:ilvl w:val="3"/>
          <w:numId w:val="2"/>
        </w:numPr>
        <w:spacing w:after="0" w:line="240" w:lineRule="auto"/>
      </w:pPr>
      <w:r>
        <w:t xml:space="preserve">Użytkownik </w:t>
      </w:r>
      <w:r w:rsidR="00B923F7">
        <w:t>edytuje interesujące go dane i zatwierdza.</w:t>
      </w:r>
    </w:p>
    <w:p w:rsidR="008150DA" w:rsidRDefault="00B923F7" w:rsidP="008150DA">
      <w:pPr>
        <w:pStyle w:val="NormalWeb"/>
        <w:numPr>
          <w:ilvl w:val="3"/>
          <w:numId w:val="2"/>
        </w:numPr>
        <w:spacing w:after="0" w:line="240" w:lineRule="auto"/>
      </w:pPr>
      <w:r>
        <w:t>System akceptuje dane edytowane przez użytkownika.</w:t>
      </w:r>
    </w:p>
    <w:p w:rsidR="008150DA" w:rsidRPr="008150DA" w:rsidRDefault="008150DA" w:rsidP="008150DA">
      <w:pPr>
        <w:pStyle w:val="ListParagraph"/>
        <w:numPr>
          <w:ilvl w:val="2"/>
          <w:numId w:val="2"/>
        </w:numPr>
      </w:pPr>
      <w:r>
        <w:rPr>
          <w:b/>
        </w:rPr>
        <w:t>Scenariusze alternatywne</w:t>
      </w:r>
    </w:p>
    <w:p w:rsidR="008150DA" w:rsidRDefault="00096350" w:rsidP="008150DA">
      <w:pPr>
        <w:pStyle w:val="ListParagraph"/>
        <w:numPr>
          <w:ilvl w:val="3"/>
          <w:numId w:val="2"/>
        </w:numPr>
      </w:pPr>
      <w:r>
        <w:t>Użytkownik nie jest zalogowany:</w:t>
      </w:r>
    </w:p>
    <w:p w:rsidR="008150DA" w:rsidRDefault="00C34C6D" w:rsidP="008150DA">
      <w:pPr>
        <w:pStyle w:val="ListParagraph"/>
        <w:numPr>
          <w:ilvl w:val="4"/>
          <w:numId w:val="2"/>
        </w:numPr>
      </w:pPr>
      <w:r>
        <w:t xml:space="preserve">System </w:t>
      </w:r>
      <w:r w:rsidR="00096350">
        <w:t>przerzuca użytkownika do formularza logowania.</w:t>
      </w:r>
    </w:p>
    <w:p w:rsidR="008150DA" w:rsidRDefault="00096350" w:rsidP="008150DA">
      <w:pPr>
        <w:pStyle w:val="ListParagraph"/>
        <w:numPr>
          <w:ilvl w:val="3"/>
          <w:numId w:val="2"/>
        </w:numPr>
      </w:pPr>
      <w:r>
        <w:t>Użytkownik podał błędne dane:</w:t>
      </w:r>
    </w:p>
    <w:p w:rsidR="003057E0" w:rsidRDefault="00096350" w:rsidP="00C34C6D">
      <w:pPr>
        <w:pStyle w:val="ListParagraph"/>
        <w:numPr>
          <w:ilvl w:val="4"/>
          <w:numId w:val="2"/>
        </w:numPr>
      </w:pPr>
      <w:r>
        <w:t xml:space="preserve">System ponownie wyświetla </w:t>
      </w:r>
      <w:r w:rsidR="00B923F7">
        <w:t>profil</w:t>
      </w:r>
      <w:r>
        <w:t xml:space="preserve"> z zaznaczonymi danymi, które zostały błędnie podane i prosi o poprawne uzupełnienie tych danych</w:t>
      </w:r>
    </w:p>
    <w:p w:rsidR="00EE7513" w:rsidRDefault="00EE7513" w:rsidP="00096350">
      <w:pPr>
        <w:pStyle w:val="ListParagraph"/>
        <w:ind w:left="3600"/>
      </w:pPr>
      <w:bookmarkStart w:id="0" w:name="_GoBack"/>
      <w:bookmarkEnd w:id="0"/>
    </w:p>
    <w:sectPr w:rsidR="00EE75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841A9"/>
    <w:multiLevelType w:val="multilevel"/>
    <w:tmpl w:val="87FEB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22368B"/>
    <w:multiLevelType w:val="multilevel"/>
    <w:tmpl w:val="A0E86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b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0DA"/>
    <w:rsid w:val="00096350"/>
    <w:rsid w:val="00162B60"/>
    <w:rsid w:val="002D3757"/>
    <w:rsid w:val="003057E0"/>
    <w:rsid w:val="006F1C78"/>
    <w:rsid w:val="008150DA"/>
    <w:rsid w:val="00B923F7"/>
    <w:rsid w:val="00C34C6D"/>
    <w:rsid w:val="00EE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39586A-436F-4E74-809C-2F2FD1A15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50DA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815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66E42088.dotm</Template>
  <TotalTime>0</TotalTime>
  <Pages>1</Pages>
  <Words>94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Wydział Matematyki i Informatyki UAM</Company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Szukała</dc:creator>
  <cp:keywords/>
  <dc:description/>
  <cp:lastModifiedBy>Bartosz Szukała</cp:lastModifiedBy>
  <cp:revision>2</cp:revision>
  <dcterms:created xsi:type="dcterms:W3CDTF">2017-04-04T12:51:00Z</dcterms:created>
  <dcterms:modified xsi:type="dcterms:W3CDTF">2017-04-04T12:51:00Z</dcterms:modified>
</cp:coreProperties>
</file>