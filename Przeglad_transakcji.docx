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 w:rsidR="00096350">
        <w:t xml:space="preserve"> </w:t>
      </w:r>
      <w:r w:rsidR="00251EF8">
        <w:t>Przeglądaj listę transakcji</w:t>
      </w:r>
      <w:r w:rsidR="00251EF8">
        <w:tab/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</w:t>
      </w:r>
      <w:r w:rsidR="00251EF8">
        <w:t>Przegląd transakcji wykonanych w danym okresie czasu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</w:t>
      </w:r>
      <w:r w:rsidR="00251EF8">
        <w:t>Pracownik sklepu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096350">
        <w:t>jest zalogowany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  <w:bookmarkStart w:id="0" w:name="_GoBack"/>
      <w:bookmarkEnd w:id="0"/>
    </w:p>
    <w:p w:rsidR="008150DA" w:rsidRDefault="00B923F7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</w:t>
      </w:r>
      <w:r w:rsidR="00251EF8">
        <w:t>wyświetlił dane.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jest zalogowany w systemie.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</w:t>
      </w:r>
      <w:r w:rsidR="00251EF8">
        <w:t>pyta użytkownika o przedział czasowy.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251EF8">
        <w:t>wpisuje przedział czasowy jaki go interesuje.</w:t>
      </w:r>
    </w:p>
    <w:p w:rsidR="008150DA" w:rsidRDefault="00B923F7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</w:t>
      </w:r>
      <w:r w:rsidR="00251EF8">
        <w:t>wyświetla transakcje dokonane w danym przedziale czasowym.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podał błędne dane:</w:t>
      </w:r>
    </w:p>
    <w:p w:rsidR="003057E0" w:rsidRDefault="00251EF8" w:rsidP="00C34C6D">
      <w:pPr>
        <w:pStyle w:val="ListParagraph"/>
        <w:numPr>
          <w:ilvl w:val="4"/>
          <w:numId w:val="2"/>
        </w:numPr>
      </w:pPr>
      <w:r>
        <w:t>System informuje użytkownika o błędnie podanej dacie i prosi o ponowne wpisanie daty.</w:t>
      </w:r>
    </w:p>
    <w:p w:rsidR="00EE7513" w:rsidRDefault="00EE7513" w:rsidP="00096350">
      <w:pPr>
        <w:pStyle w:val="ListParagraph"/>
        <w:ind w:left="3600"/>
      </w:pPr>
    </w:p>
    <w:sectPr w:rsidR="00EE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096350"/>
    <w:rsid w:val="00162B60"/>
    <w:rsid w:val="00251EF8"/>
    <w:rsid w:val="002D3757"/>
    <w:rsid w:val="003057E0"/>
    <w:rsid w:val="006F1C78"/>
    <w:rsid w:val="008150DA"/>
    <w:rsid w:val="00B923F7"/>
    <w:rsid w:val="00C34C6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4D685555.dotm</Template>
  <TotalTime>0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2</cp:revision>
  <dcterms:created xsi:type="dcterms:W3CDTF">2017-04-05T10:26:00Z</dcterms:created>
  <dcterms:modified xsi:type="dcterms:W3CDTF">2017-04-05T10:26:00Z</dcterms:modified>
</cp:coreProperties>
</file>