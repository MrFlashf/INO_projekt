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E0" w:rsidRDefault="003057E0" w:rsidP="003057E0">
      <w:pPr>
        <w:pStyle w:val="NormalWeb"/>
        <w:numPr>
          <w:ilvl w:val="2"/>
          <w:numId w:val="2"/>
        </w:numPr>
        <w:spacing w:after="0" w:line="240" w:lineRule="auto"/>
      </w:pPr>
      <w:r w:rsidRPr="002D3757">
        <w:rPr>
          <w:b/>
        </w:rPr>
        <w:t>Nazwa:</w:t>
      </w:r>
      <w:r w:rsidR="00096350">
        <w:t xml:space="preserve"> </w:t>
      </w:r>
      <w:r w:rsidR="00986A66">
        <w:t>Odzyskiwanie hasła</w:t>
      </w:r>
    </w:p>
    <w:p w:rsidR="003057E0" w:rsidRDefault="003057E0" w:rsidP="003057E0">
      <w:pPr>
        <w:pStyle w:val="NormalWeb"/>
        <w:numPr>
          <w:ilvl w:val="2"/>
          <w:numId w:val="2"/>
        </w:numPr>
        <w:spacing w:after="0" w:line="240" w:lineRule="auto"/>
      </w:pPr>
      <w:r w:rsidRPr="002D3757">
        <w:rPr>
          <w:b/>
        </w:rPr>
        <w:t>Cel:</w:t>
      </w:r>
      <w:r>
        <w:t xml:space="preserve"> </w:t>
      </w:r>
      <w:r w:rsidR="00986A66">
        <w:t>Odzyskanie hasła do konta w celu zalogowania się.</w:t>
      </w:r>
    </w:p>
    <w:p w:rsidR="003057E0" w:rsidRDefault="003057E0" w:rsidP="003057E0">
      <w:pPr>
        <w:pStyle w:val="NormalWeb"/>
        <w:numPr>
          <w:ilvl w:val="2"/>
          <w:numId w:val="2"/>
        </w:numPr>
        <w:spacing w:after="0" w:line="240" w:lineRule="auto"/>
      </w:pPr>
      <w:r w:rsidRPr="002D3757">
        <w:rPr>
          <w:b/>
        </w:rPr>
        <w:t>Aktor główny:</w:t>
      </w:r>
      <w:r>
        <w:t xml:space="preserve"> Użytkownik</w:t>
      </w:r>
    </w:p>
    <w:p w:rsidR="003057E0" w:rsidRPr="002D3757" w:rsidRDefault="003057E0" w:rsidP="003057E0">
      <w:pPr>
        <w:pStyle w:val="NormalWeb"/>
        <w:numPr>
          <w:ilvl w:val="2"/>
          <w:numId w:val="2"/>
        </w:numPr>
        <w:spacing w:after="0" w:line="240" w:lineRule="auto"/>
        <w:rPr>
          <w:b/>
        </w:rPr>
      </w:pPr>
      <w:r w:rsidRPr="002D3757">
        <w:rPr>
          <w:b/>
        </w:rPr>
        <w:t>Warunki wstępne:</w:t>
      </w:r>
    </w:p>
    <w:p w:rsidR="003057E0" w:rsidRDefault="003057E0" w:rsidP="003057E0">
      <w:pPr>
        <w:pStyle w:val="NormalWeb"/>
        <w:numPr>
          <w:ilvl w:val="3"/>
          <w:numId w:val="2"/>
        </w:numPr>
        <w:spacing w:after="0" w:line="240" w:lineRule="auto"/>
      </w:pPr>
      <w:r>
        <w:t xml:space="preserve">Użytkownik </w:t>
      </w:r>
      <w:r w:rsidR="00986A66">
        <w:t>zna email/login do swojego konta.</w:t>
      </w:r>
      <w:r w:rsidR="00096350">
        <w:t>.</w:t>
      </w:r>
    </w:p>
    <w:p w:rsidR="008150DA" w:rsidRDefault="008150DA" w:rsidP="008150DA">
      <w:pPr>
        <w:pStyle w:val="NormalWeb"/>
        <w:numPr>
          <w:ilvl w:val="2"/>
          <w:numId w:val="2"/>
        </w:numPr>
        <w:spacing w:after="0" w:line="240" w:lineRule="auto"/>
      </w:pPr>
      <w:r>
        <w:rPr>
          <w:b/>
          <w:bCs/>
        </w:rPr>
        <w:t>Warunki końcowe</w:t>
      </w:r>
    </w:p>
    <w:p w:rsidR="008150DA" w:rsidRDefault="00986A66" w:rsidP="008150DA">
      <w:pPr>
        <w:pStyle w:val="NormalWeb"/>
        <w:numPr>
          <w:ilvl w:val="3"/>
          <w:numId w:val="2"/>
        </w:numPr>
        <w:spacing w:after="0" w:line="240" w:lineRule="auto"/>
      </w:pPr>
      <w:r>
        <w:t>System nadał nowe hasło dla konta i wysłał je mailem.</w:t>
      </w:r>
    </w:p>
    <w:p w:rsidR="008150DA" w:rsidRDefault="008150DA" w:rsidP="008150DA">
      <w:pPr>
        <w:pStyle w:val="NormalWeb"/>
        <w:numPr>
          <w:ilvl w:val="2"/>
          <w:numId w:val="2"/>
        </w:numPr>
        <w:spacing w:after="0" w:line="240" w:lineRule="auto"/>
      </w:pPr>
      <w:r>
        <w:rPr>
          <w:b/>
          <w:bCs/>
        </w:rPr>
        <w:t>Scenariusz</w:t>
      </w:r>
    </w:p>
    <w:p w:rsidR="008150DA" w:rsidRDefault="00986A66" w:rsidP="008150DA">
      <w:pPr>
        <w:pStyle w:val="NormalWeb"/>
        <w:numPr>
          <w:ilvl w:val="3"/>
          <w:numId w:val="2"/>
        </w:numPr>
        <w:spacing w:after="0" w:line="240" w:lineRule="auto"/>
      </w:pPr>
      <w:r>
        <w:t>System wyświetla formularz przypomnienia hasła.</w:t>
      </w:r>
    </w:p>
    <w:p w:rsidR="008150DA" w:rsidRDefault="00986A66" w:rsidP="008150DA">
      <w:pPr>
        <w:pStyle w:val="NormalWeb"/>
        <w:numPr>
          <w:ilvl w:val="3"/>
          <w:numId w:val="2"/>
        </w:numPr>
        <w:spacing w:after="0" w:line="240" w:lineRule="auto"/>
      </w:pPr>
      <w:r>
        <w:t>Użytkownik podaje login/email do swojego konta.</w:t>
      </w:r>
    </w:p>
    <w:p w:rsidR="008150DA" w:rsidRDefault="00986A66" w:rsidP="008150DA">
      <w:pPr>
        <w:pStyle w:val="NormalWeb"/>
        <w:numPr>
          <w:ilvl w:val="3"/>
          <w:numId w:val="2"/>
        </w:numPr>
        <w:spacing w:after="0" w:line="240" w:lineRule="auto"/>
      </w:pPr>
      <w:r>
        <w:t>System weryfikuje dane podane przez użytkownika.</w:t>
      </w:r>
    </w:p>
    <w:p w:rsidR="008150DA" w:rsidRDefault="00B923F7" w:rsidP="008150DA">
      <w:pPr>
        <w:pStyle w:val="NormalWeb"/>
        <w:numPr>
          <w:ilvl w:val="3"/>
          <w:numId w:val="2"/>
        </w:numPr>
        <w:spacing w:after="0" w:line="240" w:lineRule="auto"/>
      </w:pPr>
      <w:r>
        <w:t xml:space="preserve">System </w:t>
      </w:r>
      <w:r w:rsidR="00986A66">
        <w:t>generuje nowe hasło i wysyła je na adres email użytkownika.</w:t>
      </w:r>
    </w:p>
    <w:p w:rsidR="008150DA" w:rsidRPr="008150DA" w:rsidRDefault="008150DA" w:rsidP="008150DA">
      <w:pPr>
        <w:pStyle w:val="ListParagraph"/>
        <w:numPr>
          <w:ilvl w:val="2"/>
          <w:numId w:val="2"/>
        </w:numPr>
      </w:pPr>
      <w:r>
        <w:rPr>
          <w:b/>
        </w:rPr>
        <w:t>Scenariusze alternatywne</w:t>
      </w:r>
    </w:p>
    <w:p w:rsidR="008150DA" w:rsidRDefault="00096350" w:rsidP="008150DA">
      <w:pPr>
        <w:pStyle w:val="ListParagraph"/>
        <w:numPr>
          <w:ilvl w:val="3"/>
          <w:numId w:val="2"/>
        </w:numPr>
      </w:pPr>
      <w:r>
        <w:t>Użytkownik nie</w:t>
      </w:r>
      <w:r w:rsidR="00986A66">
        <w:t xml:space="preserve"> otrzymał nowego hasła </w:t>
      </w:r>
      <w:r>
        <w:t>:</w:t>
      </w:r>
    </w:p>
    <w:p w:rsidR="008150DA" w:rsidRDefault="00986A66" w:rsidP="008150DA">
      <w:pPr>
        <w:pStyle w:val="ListParagraph"/>
        <w:numPr>
          <w:ilvl w:val="4"/>
          <w:numId w:val="2"/>
        </w:numPr>
      </w:pPr>
      <w:r>
        <w:t>Użytkownik ponownie wykonuje główny scenariusz.</w:t>
      </w:r>
    </w:p>
    <w:p w:rsidR="00986A66" w:rsidRDefault="00986A66" w:rsidP="00986A66">
      <w:pPr>
        <w:pStyle w:val="ListParagraph"/>
        <w:numPr>
          <w:ilvl w:val="4"/>
          <w:numId w:val="2"/>
        </w:numPr>
      </w:pPr>
      <w:r>
        <w:t xml:space="preserve">Hasło znów nie zostało wysłane: Użytkownik  </w:t>
      </w:r>
      <w:r>
        <w:t xml:space="preserve"> musi skontaktować się z administratorem pop</w:t>
      </w:r>
      <w:r>
        <w:t>rzez formularz kontaktowy</w:t>
      </w:r>
      <w:bookmarkStart w:id="0" w:name="_GoBack"/>
      <w:bookmarkEnd w:id="0"/>
      <w:r>
        <w:t>.</w:t>
      </w:r>
    </w:p>
    <w:p w:rsidR="00986A66" w:rsidRDefault="00986A66" w:rsidP="00986A66">
      <w:pPr>
        <w:pStyle w:val="ListParagraph"/>
        <w:ind w:left="3600"/>
      </w:pPr>
    </w:p>
    <w:p w:rsidR="008150DA" w:rsidRDefault="00096350" w:rsidP="008150DA">
      <w:pPr>
        <w:pStyle w:val="ListParagraph"/>
        <w:numPr>
          <w:ilvl w:val="3"/>
          <w:numId w:val="2"/>
        </w:numPr>
      </w:pPr>
      <w:r>
        <w:t>Użytkownik podał błędne dane:</w:t>
      </w:r>
    </w:p>
    <w:p w:rsidR="003057E0" w:rsidRDefault="00096350" w:rsidP="00C34C6D">
      <w:pPr>
        <w:pStyle w:val="ListParagraph"/>
        <w:numPr>
          <w:ilvl w:val="4"/>
          <w:numId w:val="2"/>
        </w:numPr>
      </w:pPr>
      <w:r>
        <w:t xml:space="preserve">System ponownie wyświetla </w:t>
      </w:r>
      <w:r w:rsidR="00B923F7">
        <w:t>profil</w:t>
      </w:r>
      <w:r>
        <w:t xml:space="preserve"> z zaznaczonymi danymi, które zostały błędnie podane i prosi o poprawne uzupełnienie tych danych</w:t>
      </w:r>
    </w:p>
    <w:p w:rsidR="00EE7513" w:rsidRDefault="00EE7513" w:rsidP="00096350">
      <w:pPr>
        <w:pStyle w:val="ListParagraph"/>
        <w:ind w:left="3600"/>
      </w:pPr>
    </w:p>
    <w:sectPr w:rsidR="00EE7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1A9"/>
    <w:multiLevelType w:val="multilevel"/>
    <w:tmpl w:val="87FE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2368B"/>
    <w:multiLevelType w:val="multilevel"/>
    <w:tmpl w:val="A0E8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DA"/>
    <w:rsid w:val="00096350"/>
    <w:rsid w:val="00162B60"/>
    <w:rsid w:val="002D3757"/>
    <w:rsid w:val="003057E0"/>
    <w:rsid w:val="006F1C78"/>
    <w:rsid w:val="008150DA"/>
    <w:rsid w:val="00986A66"/>
    <w:rsid w:val="00B923F7"/>
    <w:rsid w:val="00C34C6D"/>
    <w:rsid w:val="00E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9586A-436F-4E74-809C-2F2FD1A1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0DA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81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66E42088.dotm</Template>
  <TotalTime>0</TotalTime>
  <Pages>1</Pages>
  <Words>121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Szukała</dc:creator>
  <cp:keywords/>
  <dc:description/>
  <cp:lastModifiedBy>Bartosz Szukała</cp:lastModifiedBy>
  <cp:revision>2</cp:revision>
  <dcterms:created xsi:type="dcterms:W3CDTF">2017-04-04T13:11:00Z</dcterms:created>
  <dcterms:modified xsi:type="dcterms:W3CDTF">2017-04-04T13:11:00Z</dcterms:modified>
</cp:coreProperties>
</file>