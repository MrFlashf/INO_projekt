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Nazwa:</w:t>
      </w:r>
      <w:r w:rsidR="00096350">
        <w:t xml:space="preserve"> Wyszukaj produkt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Cel:</w:t>
      </w:r>
      <w:r>
        <w:t xml:space="preserve"> </w:t>
      </w:r>
      <w:r w:rsidR="00096350">
        <w:t>Wyszukan</w:t>
      </w:r>
      <w:bookmarkStart w:id="0" w:name="_GoBack"/>
      <w:bookmarkEnd w:id="0"/>
      <w:r w:rsidR="00096350">
        <w:t>ie interesującego nas produktu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Aktor główny:</w:t>
      </w:r>
      <w:r>
        <w:t xml:space="preserve"> Użytkownik</w:t>
      </w:r>
    </w:p>
    <w:p w:rsidR="003057E0" w:rsidRPr="002D3757" w:rsidRDefault="003057E0" w:rsidP="003057E0">
      <w:pPr>
        <w:pStyle w:val="NormalWeb"/>
        <w:numPr>
          <w:ilvl w:val="2"/>
          <w:numId w:val="2"/>
        </w:numPr>
        <w:spacing w:after="0" w:line="240" w:lineRule="auto"/>
        <w:rPr>
          <w:b/>
        </w:rPr>
      </w:pPr>
      <w:r w:rsidRPr="002D3757">
        <w:rPr>
          <w:b/>
        </w:rPr>
        <w:t>Warunki wstępne:</w:t>
      </w:r>
    </w:p>
    <w:p w:rsidR="003057E0" w:rsidRDefault="003057E0" w:rsidP="003057E0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096350">
        <w:t>jest zalogowany w systemie.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Warunki końcowe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096350">
        <w:t>znalazł interesujący go produkt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Scenariusz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jest zalogowany w systemie.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wyświetla formularz pozwalający na wpisywanie danych, aby jak najdokładniej wyszukać dany produkt.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wpisuje indywidualne kryteria w celu wyszukania jak najdokładniej produktu którym jest zainteresowany.</w:t>
      </w:r>
    </w:p>
    <w:p w:rsidR="008150DA" w:rsidRDefault="00096350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wyświetla wyniki wyszukiwania jako listę produktów, która spełniła dane wymagania.</w:t>
      </w:r>
    </w:p>
    <w:p w:rsidR="008150DA" w:rsidRPr="008150DA" w:rsidRDefault="008150DA" w:rsidP="008150DA">
      <w:pPr>
        <w:pStyle w:val="ListParagraph"/>
        <w:numPr>
          <w:ilvl w:val="2"/>
          <w:numId w:val="2"/>
        </w:numPr>
      </w:pPr>
      <w:r>
        <w:rPr>
          <w:b/>
        </w:rPr>
        <w:t>Scenariusze alternatywne</w:t>
      </w: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nie jest zalogowany:</w:t>
      </w:r>
    </w:p>
    <w:p w:rsidR="008150DA" w:rsidRDefault="00C34C6D" w:rsidP="008150DA">
      <w:pPr>
        <w:pStyle w:val="ListParagraph"/>
        <w:numPr>
          <w:ilvl w:val="4"/>
          <w:numId w:val="2"/>
        </w:numPr>
      </w:pPr>
      <w:r>
        <w:t xml:space="preserve">System </w:t>
      </w:r>
      <w:r w:rsidR="00096350">
        <w:t>przerzuca użytkownika do formularza logowania.</w:t>
      </w:r>
    </w:p>
    <w:p w:rsidR="008150DA" w:rsidRDefault="00096350" w:rsidP="008150DA">
      <w:pPr>
        <w:pStyle w:val="ListParagraph"/>
        <w:numPr>
          <w:ilvl w:val="3"/>
          <w:numId w:val="2"/>
        </w:numPr>
      </w:pPr>
      <w:r>
        <w:t>Użytkownik podał błędne dane:</w:t>
      </w:r>
    </w:p>
    <w:p w:rsidR="003057E0" w:rsidRDefault="00096350" w:rsidP="00C34C6D">
      <w:pPr>
        <w:pStyle w:val="ListParagraph"/>
        <w:numPr>
          <w:ilvl w:val="4"/>
          <w:numId w:val="2"/>
        </w:numPr>
      </w:pPr>
      <w:r>
        <w:t>System ponownie wyświetla formularz z zaznaczonymi danymi, które zostały błędnie podane i prosi o poprawne uzupełnienie tych danych</w:t>
      </w:r>
    </w:p>
    <w:p w:rsidR="00C34C6D" w:rsidRDefault="00096350" w:rsidP="00C34C6D">
      <w:pPr>
        <w:pStyle w:val="ListParagraph"/>
        <w:numPr>
          <w:ilvl w:val="3"/>
          <w:numId w:val="2"/>
        </w:numPr>
      </w:pPr>
      <w:r>
        <w:t>System nie znalazł żadnego produktu o podanych kryteriach:</w:t>
      </w:r>
    </w:p>
    <w:p w:rsidR="00C34C6D" w:rsidRDefault="00C34C6D" w:rsidP="00C34C6D">
      <w:pPr>
        <w:pStyle w:val="ListParagraph"/>
        <w:numPr>
          <w:ilvl w:val="4"/>
          <w:numId w:val="2"/>
        </w:numPr>
      </w:pPr>
      <w:r>
        <w:t xml:space="preserve">System wyświetla komunikat: </w:t>
      </w:r>
      <w:r w:rsidR="00096350">
        <w:t>„Brak produktów o podanych kryteriach” i wyświetla produkty o zbliżonych kryteriach, które mogą zaciekawić użytkownika.</w:t>
      </w:r>
    </w:p>
    <w:p w:rsidR="00EE7513" w:rsidRDefault="00EE7513" w:rsidP="00096350">
      <w:pPr>
        <w:pStyle w:val="ListParagraph"/>
        <w:ind w:left="3600"/>
      </w:pPr>
    </w:p>
    <w:sectPr w:rsidR="00EE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A9"/>
    <w:multiLevelType w:val="multilevel"/>
    <w:tmpl w:val="87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DA"/>
    <w:rsid w:val="00096350"/>
    <w:rsid w:val="00162B60"/>
    <w:rsid w:val="002D3757"/>
    <w:rsid w:val="003057E0"/>
    <w:rsid w:val="006F1C78"/>
    <w:rsid w:val="008150DA"/>
    <w:rsid w:val="00C34C6D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586A-436F-4E74-809C-2F2FD1A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D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66E42088.dotm</Template>
  <TotalTime>1</TotalTime>
  <Pages>1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Szukała</dc:creator>
  <cp:keywords/>
  <dc:description/>
  <cp:lastModifiedBy>Bartosz Szukała</cp:lastModifiedBy>
  <cp:revision>2</cp:revision>
  <dcterms:created xsi:type="dcterms:W3CDTF">2017-04-04T12:39:00Z</dcterms:created>
  <dcterms:modified xsi:type="dcterms:W3CDTF">2017-04-04T12:39:00Z</dcterms:modified>
</cp:coreProperties>
</file>